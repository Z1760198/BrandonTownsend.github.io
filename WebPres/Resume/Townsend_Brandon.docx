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187005" w:rsidP="00141A4C">
      <w:pPr>
        <w:pStyle w:val="Title"/>
      </w:pPr>
      <w:r>
        <w:t>Brandon Townsend</w:t>
      </w:r>
    </w:p>
    <w:p w:rsidR="00141A4C" w:rsidRDefault="00187005" w:rsidP="00141A4C">
      <w:r>
        <w:t>204 Springside Dr. Elgin, IL 60124</w:t>
      </w:r>
      <w:r w:rsidR="00141A4C">
        <w:t> | </w:t>
      </w:r>
      <w:r>
        <w:t>847-208-1423</w:t>
      </w:r>
      <w:r w:rsidR="00141A4C">
        <w:t> | </w:t>
      </w:r>
      <w:r>
        <w:t>Z1760198@students.niu.edu</w:t>
      </w:r>
    </w:p>
    <w:p w:rsidR="006270A9" w:rsidRDefault="00FA4A37" w:rsidP="009A12FE">
      <w:pPr>
        <w:pStyle w:val="Heading1"/>
        <w:spacing w:line="360" w:lineRule="auto"/>
      </w:pPr>
      <w:sdt>
        <w:sdtPr>
          <w:alias w:val="Objective:"/>
          <w:tag w:val="Objective:"/>
          <w:id w:val="-731932020"/>
          <w:placeholder>
            <w:docPart w:val="FEB74B1C72314FE5A0D568493E5C7EEA"/>
          </w:placeholder>
          <w:temporary/>
          <w:showingPlcHdr/>
          <w15:appearance w15:val="hidden"/>
        </w:sdtPr>
        <w:sdtEndPr/>
        <w:sdtContent>
          <w:r w:rsidR="009D5933" w:rsidRPr="009A12FE">
            <w:rPr>
              <w:sz w:val="36"/>
            </w:rPr>
            <w:t>Objective</w:t>
          </w:r>
        </w:sdtContent>
      </w:sdt>
    </w:p>
    <w:p w:rsidR="006270A9" w:rsidRDefault="00DA7650" w:rsidP="009A12FE">
      <w:pPr>
        <w:spacing w:line="360" w:lineRule="auto"/>
      </w:pPr>
      <w:r>
        <w:t>To work with a company to closely monitor their technological hardware and manage teams that lead to process improvements within closely related departments.</w:t>
      </w:r>
    </w:p>
    <w:sdt>
      <w:sdtPr>
        <w:alias w:val="Education:"/>
        <w:tag w:val="Education:"/>
        <w:id w:val="807127995"/>
        <w:placeholder>
          <w:docPart w:val="2A9FA45AF4524CB2BAB171F3490D41BE"/>
        </w:placeholder>
        <w:temporary/>
        <w:showingPlcHdr/>
        <w15:appearance w15:val="hidden"/>
      </w:sdtPr>
      <w:sdtEndPr/>
      <w:sdtContent>
        <w:p w:rsidR="006270A9" w:rsidRDefault="009D5933" w:rsidP="009A12FE">
          <w:pPr>
            <w:pStyle w:val="Heading1"/>
            <w:spacing w:line="360" w:lineRule="auto"/>
          </w:pPr>
          <w:r w:rsidRPr="009A12FE">
            <w:rPr>
              <w:sz w:val="36"/>
            </w:rPr>
            <w:t>Education</w:t>
          </w:r>
        </w:p>
      </w:sdtContent>
    </w:sdt>
    <w:p w:rsidR="006270A9" w:rsidRDefault="00187005" w:rsidP="009A12FE">
      <w:pPr>
        <w:pStyle w:val="Heading2"/>
        <w:spacing w:line="360" w:lineRule="auto"/>
      </w:pPr>
      <w:r>
        <w:t>High School Degree</w:t>
      </w:r>
      <w:r w:rsidR="009D5933">
        <w:t> | </w:t>
      </w:r>
      <w:r>
        <w:t>May 2015</w:t>
      </w:r>
      <w:r w:rsidR="009D5933">
        <w:t> | </w:t>
      </w:r>
      <w:r>
        <w:t>Central High School, Hampshire, IL</w:t>
      </w:r>
    </w:p>
    <w:p w:rsidR="006270A9" w:rsidRDefault="00187005" w:rsidP="009A12FE">
      <w:pPr>
        <w:pStyle w:val="Heading2"/>
        <w:spacing w:line="360" w:lineRule="auto"/>
      </w:pP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br/>
      </w:r>
      <w:r>
        <w:t>Bachelor of Science</w:t>
      </w:r>
      <w:r w:rsidR="009D5933">
        <w:t> | </w:t>
      </w:r>
      <w:r>
        <w:t>Est. May 2019</w:t>
      </w:r>
      <w:r w:rsidR="009D5933">
        <w:t> | </w:t>
      </w:r>
      <w:r>
        <w:t>Northern Illinois University</w:t>
      </w:r>
    </w:p>
    <w:p w:rsidR="006270A9" w:rsidRDefault="009D5933" w:rsidP="009A12FE">
      <w:pPr>
        <w:pStyle w:val="ListBullet"/>
        <w:spacing w:line="360" w:lineRule="auto"/>
      </w:pPr>
      <w:r>
        <w:t xml:space="preserve">Major: </w:t>
      </w:r>
      <w:r w:rsidR="00187005">
        <w:t>Operation Management &amp; Information Systems (OM&amp;IS)</w:t>
      </w:r>
    </w:p>
    <w:p w:rsidR="00D73608" w:rsidRDefault="00D73608" w:rsidP="009A12FE">
      <w:pPr>
        <w:pStyle w:val="ListBullet"/>
        <w:spacing w:line="360" w:lineRule="auto"/>
      </w:pPr>
      <w:r>
        <w:t>Minor: Data Analytics</w:t>
      </w:r>
    </w:p>
    <w:p w:rsidR="006270A9" w:rsidRDefault="009D5933" w:rsidP="009A12FE">
      <w:pPr>
        <w:pStyle w:val="ListBullet"/>
        <w:spacing w:line="360" w:lineRule="auto"/>
      </w:pPr>
      <w:r>
        <w:t xml:space="preserve">Related coursework: </w:t>
      </w:r>
      <w:r w:rsidR="00187005">
        <w:t>Focus on Information Systems</w:t>
      </w:r>
    </w:p>
    <w:sdt>
      <w:sdtPr>
        <w:alias w:val="Experience:"/>
        <w:tag w:val="Experience:"/>
        <w:id w:val="171684534"/>
        <w:placeholder>
          <w:docPart w:val="BA8ED6EB42024C99929C807D43459FEF"/>
        </w:placeholder>
        <w:temporary/>
        <w:showingPlcHdr/>
        <w15:appearance w15:val="hidden"/>
      </w:sdtPr>
      <w:sdtEndPr/>
      <w:sdtContent>
        <w:p w:rsidR="00A40E9D" w:rsidRDefault="00A40E9D" w:rsidP="009A12FE">
          <w:pPr>
            <w:pStyle w:val="Heading1"/>
            <w:spacing w:line="360" w:lineRule="auto"/>
          </w:pPr>
          <w:r w:rsidRPr="009A12FE">
            <w:rPr>
              <w:sz w:val="36"/>
            </w:rPr>
            <w:t>Experience</w:t>
          </w:r>
        </w:p>
      </w:sdtContent>
    </w:sdt>
    <w:p w:rsidR="00A40E9D" w:rsidRDefault="00A40E9D" w:rsidP="009A12FE">
      <w:pPr>
        <w:pStyle w:val="Heading2"/>
        <w:spacing w:line="360" w:lineRule="auto"/>
      </w:pPr>
      <w:r>
        <w:t>Delivery Driver | Maciano’s Pizza a</w:t>
      </w:r>
      <w:r w:rsidR="00DA7650">
        <w:t>nd Pastaria | Feb 2015 – Feb 2017</w:t>
      </w:r>
    </w:p>
    <w:p w:rsidR="00A40E9D" w:rsidRDefault="00A40E9D" w:rsidP="009A12FE">
      <w:pPr>
        <w:pStyle w:val="ListBullet"/>
        <w:spacing w:line="360" w:lineRule="auto"/>
      </w:pPr>
      <w:r>
        <w:t>To oversee the process of getting completed food orders to other delivery drivers and make sure the orders are sent to the correct places in a timely fashion.</w:t>
      </w:r>
    </w:p>
    <w:p w:rsidR="00D73608" w:rsidRDefault="00D73608" w:rsidP="00D73608">
      <w:pPr>
        <w:pStyle w:val="Heading2"/>
      </w:pPr>
      <w:r>
        <w:t>Information Verification Specialist | In the swim | July 2018 – August 2018</w:t>
      </w:r>
    </w:p>
    <w:p w:rsidR="00D73608" w:rsidRPr="00D73608" w:rsidRDefault="00FD6AA4" w:rsidP="00FD6AA4">
      <w:pPr>
        <w:pStyle w:val="ListBullet"/>
        <w:spacing w:line="360" w:lineRule="auto"/>
      </w:pPr>
      <w:r>
        <w:t>Orders flagged by the sales system with incorrect information were tasked in order to either verify the information or acquire the correct information.</w:t>
      </w:r>
    </w:p>
    <w:sdt>
      <w:sdtPr>
        <w:alias w:val="Skills &amp; Abilities:"/>
        <w:tag w:val="Skills &amp; Abilities:"/>
        <w:id w:val="458624136"/>
        <w:placeholder>
          <w:docPart w:val="3A9868F1C80B4D4E94426930BC7A9C16"/>
        </w:placeholder>
        <w:temporary/>
        <w:showingPlcHdr/>
        <w15:appearance w15:val="hidden"/>
      </w:sdtPr>
      <w:sdtEndPr/>
      <w:sdtContent>
        <w:p w:rsidR="006270A9" w:rsidRDefault="009D5933" w:rsidP="009A12FE">
          <w:pPr>
            <w:pStyle w:val="Heading1"/>
            <w:spacing w:line="360" w:lineRule="auto"/>
          </w:pPr>
          <w:r w:rsidRPr="009A12FE">
            <w:rPr>
              <w:sz w:val="36"/>
            </w:rPr>
            <w:t>Skills &amp; Abilities</w:t>
          </w:r>
        </w:p>
      </w:sdtContent>
    </w:sdt>
    <w:p w:rsidR="00FD6AA4" w:rsidRDefault="00FD6AA4" w:rsidP="00FD6AA4">
      <w:pPr>
        <w:pStyle w:val="Heading2"/>
      </w:pPr>
      <w:r>
        <w:t>Technical SKills</w:t>
      </w:r>
    </w:p>
    <w:p w:rsidR="00FD6AA4" w:rsidRDefault="00FD6AA4" w:rsidP="00FD6AA4">
      <w:pPr>
        <w:pStyle w:val="ListBullet"/>
      </w:pPr>
      <w:r>
        <w:t>Business Analytics using SAS Software Certification/ SAP Enterprise Management Certification</w:t>
      </w:r>
    </w:p>
    <w:p w:rsidR="00FD6AA4" w:rsidRDefault="00FD6AA4" w:rsidP="00FD6AA4">
      <w:pPr>
        <w:pStyle w:val="ListBullet"/>
      </w:pPr>
      <w:r>
        <w:t xml:space="preserve">Microsoft Suite (Word, Excel, etc.)  </w:t>
      </w:r>
    </w:p>
    <w:sdt>
      <w:sdtPr>
        <w:alias w:val="Communication:"/>
        <w:tag w:val="Communication:"/>
        <w:id w:val="-1153840069"/>
        <w:placeholder>
          <w:docPart w:val="7FCA944663F240D28A18672EF599658E"/>
        </w:placeholder>
        <w:temporary/>
        <w:showingPlcHdr/>
        <w15:appearance w15:val="hidden"/>
      </w:sdtPr>
      <w:sdtEndPr/>
      <w:sdtContent>
        <w:p w:rsidR="006270A9" w:rsidRDefault="009D5933" w:rsidP="009A12FE">
          <w:pPr>
            <w:pStyle w:val="Heading2"/>
            <w:spacing w:line="360" w:lineRule="auto"/>
          </w:pPr>
          <w:r>
            <w:t>Communication</w:t>
          </w:r>
        </w:p>
      </w:sdtContent>
    </w:sdt>
    <w:p w:rsidR="006270A9" w:rsidRDefault="0009350B" w:rsidP="009A12FE">
      <w:pPr>
        <w:pStyle w:val="ListBullet"/>
        <w:spacing w:line="360" w:lineRule="auto"/>
      </w:pPr>
      <w:r>
        <w:t xml:space="preserve">I </w:t>
      </w:r>
      <w:r w:rsidR="00DA7650">
        <w:t xml:space="preserve">would </w:t>
      </w:r>
      <w:r>
        <w:t>often get requested by prior customers to be a repeat delivery driver for their next orders.</w:t>
      </w:r>
    </w:p>
    <w:p w:rsidR="001B29CF" w:rsidRPr="001B29CF" w:rsidRDefault="0009350B" w:rsidP="00FD6AA4">
      <w:pPr>
        <w:pStyle w:val="ListBullet"/>
        <w:spacing w:line="360" w:lineRule="auto"/>
      </w:pPr>
      <w:r>
        <w:t>In contract negotiations or group discussions, I’m often the voice of my party/group.</w:t>
      </w:r>
      <w:bookmarkStart w:id="0" w:name="_GoBack"/>
      <w:bookmarkEnd w:id="0"/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A37" w:rsidRDefault="00FA4A37">
      <w:pPr>
        <w:spacing w:after="0"/>
      </w:pPr>
      <w:r>
        <w:separator/>
      </w:r>
    </w:p>
  </w:endnote>
  <w:endnote w:type="continuationSeparator" w:id="0">
    <w:p w:rsidR="00FA4A37" w:rsidRDefault="00FA4A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A37" w:rsidRDefault="00FA4A37">
      <w:pPr>
        <w:spacing w:after="0"/>
      </w:pPr>
      <w:r>
        <w:separator/>
      </w:r>
    </w:p>
  </w:footnote>
  <w:footnote w:type="continuationSeparator" w:id="0">
    <w:p w:rsidR="00FA4A37" w:rsidRDefault="00FA4A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2A6920"/>
    <w:multiLevelType w:val="hybridMultilevel"/>
    <w:tmpl w:val="67BC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18"/>
  </w:num>
  <w:num w:numId="21">
    <w:abstractNumId w:val="12"/>
  </w:num>
  <w:num w:numId="22">
    <w:abstractNumId w:val="15"/>
  </w:num>
  <w:num w:numId="23">
    <w:abstractNumId w:val="19"/>
  </w:num>
  <w:num w:numId="24">
    <w:abstractNumId w:val="1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005"/>
    <w:rsid w:val="0009350B"/>
    <w:rsid w:val="000A4F59"/>
    <w:rsid w:val="0010625B"/>
    <w:rsid w:val="00141A4C"/>
    <w:rsid w:val="00187005"/>
    <w:rsid w:val="001B29CF"/>
    <w:rsid w:val="001C3308"/>
    <w:rsid w:val="0028220F"/>
    <w:rsid w:val="00356C14"/>
    <w:rsid w:val="00617B26"/>
    <w:rsid w:val="006270A9"/>
    <w:rsid w:val="00675956"/>
    <w:rsid w:val="00681034"/>
    <w:rsid w:val="00816216"/>
    <w:rsid w:val="0087734B"/>
    <w:rsid w:val="009A12FE"/>
    <w:rsid w:val="009D5933"/>
    <w:rsid w:val="00A40E9D"/>
    <w:rsid w:val="00B72CCC"/>
    <w:rsid w:val="00BD768D"/>
    <w:rsid w:val="00C61F8E"/>
    <w:rsid w:val="00D73608"/>
    <w:rsid w:val="00DA7650"/>
    <w:rsid w:val="00E13A75"/>
    <w:rsid w:val="00E83E4B"/>
    <w:rsid w:val="00FA4A37"/>
    <w:rsid w:val="00F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E3C3F"/>
  <w15:chartTrackingRefBased/>
  <w15:docId w15:val="{C1E54FBC-A3F1-4647-9869-087193CF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B72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B74B1C72314FE5A0D568493E5C7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7F38F-4009-4823-A862-6D078EB13228}"/>
      </w:docPartPr>
      <w:docPartBody>
        <w:p w:rsidR="006D1D0F" w:rsidRDefault="002A3D60">
          <w:pPr>
            <w:pStyle w:val="FEB74B1C72314FE5A0D568493E5C7EEA"/>
          </w:pPr>
          <w:r>
            <w:t>Objective</w:t>
          </w:r>
        </w:p>
      </w:docPartBody>
    </w:docPart>
    <w:docPart>
      <w:docPartPr>
        <w:name w:val="2A9FA45AF4524CB2BAB171F3490D4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4CDE3-91F7-4D73-A97F-B25646FD605A}"/>
      </w:docPartPr>
      <w:docPartBody>
        <w:p w:rsidR="006D1D0F" w:rsidRDefault="002A3D60">
          <w:pPr>
            <w:pStyle w:val="2A9FA45AF4524CB2BAB171F3490D41BE"/>
          </w:pPr>
          <w:r>
            <w:t>Education</w:t>
          </w:r>
        </w:p>
      </w:docPartBody>
    </w:docPart>
    <w:docPart>
      <w:docPartPr>
        <w:name w:val="3A9868F1C80B4D4E94426930BC7A9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CE72E-958F-4BA3-8269-58005F352248}"/>
      </w:docPartPr>
      <w:docPartBody>
        <w:p w:rsidR="006D1D0F" w:rsidRDefault="002A3D60">
          <w:pPr>
            <w:pStyle w:val="3A9868F1C80B4D4E94426930BC7A9C16"/>
          </w:pPr>
          <w:r>
            <w:t>Skills &amp; Abilities</w:t>
          </w:r>
        </w:p>
      </w:docPartBody>
    </w:docPart>
    <w:docPart>
      <w:docPartPr>
        <w:name w:val="7FCA944663F240D28A18672EF5996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3DDD5-8E1B-4260-B81C-F0B752CC1DDF}"/>
      </w:docPartPr>
      <w:docPartBody>
        <w:p w:rsidR="006D1D0F" w:rsidRDefault="002A3D60">
          <w:pPr>
            <w:pStyle w:val="7FCA944663F240D28A18672EF599658E"/>
          </w:pPr>
          <w:r>
            <w:t>Communication</w:t>
          </w:r>
        </w:p>
      </w:docPartBody>
    </w:docPart>
    <w:docPart>
      <w:docPartPr>
        <w:name w:val="BA8ED6EB42024C99929C807D43459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48509-0AE0-4F1B-AA36-7E7772133A21}"/>
      </w:docPartPr>
      <w:docPartBody>
        <w:p w:rsidR="006D1D0F" w:rsidRDefault="00165285" w:rsidP="00165285">
          <w:pPr>
            <w:pStyle w:val="BA8ED6EB42024C99929C807D43459FE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85"/>
    <w:rsid w:val="00165285"/>
    <w:rsid w:val="002A3D60"/>
    <w:rsid w:val="0033374F"/>
    <w:rsid w:val="006D1D0F"/>
    <w:rsid w:val="008C2171"/>
    <w:rsid w:val="00C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8D99B935F44F659C6E3634028BF615">
    <w:name w:val="0C8D99B935F44F659C6E3634028BF615"/>
  </w:style>
  <w:style w:type="paragraph" w:customStyle="1" w:styleId="32ED73D61BC64897A9BC450B9DA668A3">
    <w:name w:val="32ED73D61BC64897A9BC450B9DA668A3"/>
  </w:style>
  <w:style w:type="paragraph" w:customStyle="1" w:styleId="784ED62FE10549C0ACB9FB216E59188D">
    <w:name w:val="784ED62FE10549C0ACB9FB216E59188D"/>
  </w:style>
  <w:style w:type="paragraph" w:customStyle="1" w:styleId="87A86694FAEB4FDC9AAD0049D529E9FA">
    <w:name w:val="87A86694FAEB4FDC9AAD0049D529E9FA"/>
  </w:style>
  <w:style w:type="paragraph" w:customStyle="1" w:styleId="FEB74B1C72314FE5A0D568493E5C7EEA">
    <w:name w:val="FEB74B1C72314FE5A0D568493E5C7EEA"/>
  </w:style>
  <w:style w:type="paragraph" w:customStyle="1" w:styleId="74EFA402905F49AC94E165F9382B50BF">
    <w:name w:val="74EFA402905F49AC94E165F9382B50BF"/>
  </w:style>
  <w:style w:type="paragraph" w:customStyle="1" w:styleId="2A9FA45AF4524CB2BAB171F3490D41BE">
    <w:name w:val="2A9FA45AF4524CB2BAB171F3490D41BE"/>
  </w:style>
  <w:style w:type="paragraph" w:customStyle="1" w:styleId="0BBE562DB34D4BF8B2CB8CECE82535B2">
    <w:name w:val="0BBE562DB34D4BF8B2CB8CECE82535B2"/>
  </w:style>
  <w:style w:type="paragraph" w:customStyle="1" w:styleId="6A68941528A94E809E131DC9DC3DAD60">
    <w:name w:val="6A68941528A94E809E131DC9DC3DAD60"/>
  </w:style>
  <w:style w:type="paragraph" w:customStyle="1" w:styleId="88FB930BE4E84DA9B2CD56A66394A898">
    <w:name w:val="88FB930BE4E84DA9B2CD56A66394A898"/>
  </w:style>
  <w:style w:type="paragraph" w:customStyle="1" w:styleId="97312F50B27B46D38CE42F87B74587A4">
    <w:name w:val="97312F50B27B46D38CE42F87B74587A4"/>
  </w:style>
  <w:style w:type="paragraph" w:customStyle="1" w:styleId="2745655A7C4B4241972852AEE6C1620C">
    <w:name w:val="2745655A7C4B4241972852AEE6C1620C"/>
  </w:style>
  <w:style w:type="paragraph" w:customStyle="1" w:styleId="63D825ABAFC048ECAF349030E990B1F0">
    <w:name w:val="63D825ABAFC048ECAF349030E990B1F0"/>
  </w:style>
  <w:style w:type="paragraph" w:customStyle="1" w:styleId="DDFBF79769E540769BD347A7AEB3401C">
    <w:name w:val="DDFBF79769E540769BD347A7AEB3401C"/>
  </w:style>
  <w:style w:type="paragraph" w:customStyle="1" w:styleId="E7A0005E552744D19715BEAFDE390106">
    <w:name w:val="E7A0005E552744D19715BEAFDE390106"/>
  </w:style>
  <w:style w:type="paragraph" w:customStyle="1" w:styleId="3A9868F1C80B4D4E94426930BC7A9C16">
    <w:name w:val="3A9868F1C80B4D4E94426930BC7A9C16"/>
  </w:style>
  <w:style w:type="paragraph" w:customStyle="1" w:styleId="017A4BDC4E564AC3821613C9931DB77A">
    <w:name w:val="017A4BDC4E564AC3821613C9931DB77A"/>
  </w:style>
  <w:style w:type="paragraph" w:customStyle="1" w:styleId="D868B73E0156464FB1191E50690A310C">
    <w:name w:val="D868B73E0156464FB1191E50690A310C"/>
  </w:style>
  <w:style w:type="paragraph" w:customStyle="1" w:styleId="D733849E1717493CB45A0B702BE319F3">
    <w:name w:val="D733849E1717493CB45A0B702BE319F3"/>
  </w:style>
  <w:style w:type="paragraph" w:customStyle="1" w:styleId="28DD5134B59749C69FDE8D1ED0E90139">
    <w:name w:val="28DD5134B59749C69FDE8D1ED0E90139"/>
  </w:style>
  <w:style w:type="paragraph" w:customStyle="1" w:styleId="7FCA944663F240D28A18672EF599658E">
    <w:name w:val="7FCA944663F240D28A18672EF599658E"/>
  </w:style>
  <w:style w:type="paragraph" w:customStyle="1" w:styleId="8AACDFDECF904B33A9182EA384EC2AA1">
    <w:name w:val="8AACDFDECF904B33A9182EA384EC2AA1"/>
  </w:style>
  <w:style w:type="paragraph" w:customStyle="1" w:styleId="F9C43139821949838CCEE7736411F36A">
    <w:name w:val="F9C43139821949838CCEE7736411F36A"/>
  </w:style>
  <w:style w:type="paragraph" w:customStyle="1" w:styleId="B2160FF782F84713ADC4C59D529652E5">
    <w:name w:val="B2160FF782F84713ADC4C59D529652E5"/>
  </w:style>
  <w:style w:type="paragraph" w:customStyle="1" w:styleId="1A833AAC4D084B98A50672B3C6684C0B">
    <w:name w:val="1A833AAC4D084B98A50672B3C6684C0B"/>
  </w:style>
  <w:style w:type="paragraph" w:customStyle="1" w:styleId="AF96CB56246341419187B88653C7FB5A">
    <w:name w:val="AF96CB56246341419187B88653C7FB5A"/>
  </w:style>
  <w:style w:type="paragraph" w:customStyle="1" w:styleId="00FBA5439D764E1689F9F8AD214588D2">
    <w:name w:val="00FBA5439D764E1689F9F8AD214588D2"/>
  </w:style>
  <w:style w:type="paragraph" w:customStyle="1" w:styleId="C9CA7B0859974FA9A525DC413FC94E65">
    <w:name w:val="C9CA7B0859974FA9A525DC413FC94E65"/>
  </w:style>
  <w:style w:type="paragraph" w:customStyle="1" w:styleId="32607F005E8D4025B16E18E27C5378E0">
    <w:name w:val="32607F005E8D4025B16E18E27C5378E0"/>
  </w:style>
  <w:style w:type="paragraph" w:customStyle="1" w:styleId="B0511C524F424DC58AC43A9B932D74FA">
    <w:name w:val="B0511C524F424DC58AC43A9B932D74FA"/>
  </w:style>
  <w:style w:type="paragraph" w:customStyle="1" w:styleId="5C5F96E52C2A4EB6A2D434824FA85151">
    <w:name w:val="5C5F96E52C2A4EB6A2D434824FA85151"/>
  </w:style>
  <w:style w:type="paragraph" w:customStyle="1" w:styleId="C7317481960F46E38E588FD5565C3A42">
    <w:name w:val="C7317481960F46E38E588FD5565C3A42"/>
  </w:style>
  <w:style w:type="paragraph" w:customStyle="1" w:styleId="163C9A82DF044BAF813B9B773123AD75">
    <w:name w:val="163C9A82DF044BAF813B9B773123AD75"/>
  </w:style>
  <w:style w:type="paragraph" w:customStyle="1" w:styleId="BA30F3A07B064291925C0ABE2CA59A50">
    <w:name w:val="BA30F3A07B064291925C0ABE2CA59A50"/>
    <w:rsid w:val="00165285"/>
  </w:style>
  <w:style w:type="paragraph" w:customStyle="1" w:styleId="7AD229716A9D4CE6810DB47BA8F2CB35">
    <w:name w:val="7AD229716A9D4CE6810DB47BA8F2CB35"/>
    <w:rsid w:val="00165285"/>
  </w:style>
  <w:style w:type="paragraph" w:customStyle="1" w:styleId="303F69BF0DBB490F8B99013BF7D146B5">
    <w:name w:val="303F69BF0DBB490F8B99013BF7D146B5"/>
    <w:rsid w:val="00165285"/>
  </w:style>
  <w:style w:type="paragraph" w:customStyle="1" w:styleId="A17881939FD9486CA1593A80500F7C9A">
    <w:name w:val="A17881939FD9486CA1593A80500F7C9A"/>
    <w:rsid w:val="00165285"/>
  </w:style>
  <w:style w:type="paragraph" w:customStyle="1" w:styleId="624C2A44B3E54D6C947985AB987652BE">
    <w:name w:val="624C2A44B3E54D6C947985AB987652BE"/>
    <w:rsid w:val="00165285"/>
  </w:style>
  <w:style w:type="paragraph" w:customStyle="1" w:styleId="25C8C24DAFFE4E28A808FF9DCCDAAA0D">
    <w:name w:val="25C8C24DAFFE4E28A808FF9DCCDAAA0D"/>
    <w:rsid w:val="00165285"/>
  </w:style>
  <w:style w:type="paragraph" w:customStyle="1" w:styleId="0B8EE753F6B84B4F8B69289389BEC1E0">
    <w:name w:val="0B8EE753F6B84B4F8B69289389BEC1E0"/>
    <w:rsid w:val="00165285"/>
  </w:style>
  <w:style w:type="paragraph" w:customStyle="1" w:styleId="DBE4049137514584935B590AE5202D01">
    <w:name w:val="DBE4049137514584935B590AE5202D01"/>
    <w:rsid w:val="00165285"/>
  </w:style>
  <w:style w:type="paragraph" w:customStyle="1" w:styleId="40B1633D294F44D49E164C1228A0273E">
    <w:name w:val="40B1633D294F44D49E164C1228A0273E"/>
    <w:rsid w:val="00165285"/>
  </w:style>
  <w:style w:type="paragraph" w:customStyle="1" w:styleId="181616565B86482DB90BC92F430215BE">
    <w:name w:val="181616565B86482DB90BC92F430215BE"/>
    <w:rsid w:val="00165285"/>
  </w:style>
  <w:style w:type="paragraph" w:customStyle="1" w:styleId="BA8ED6EB42024C99929C807D43459FEF">
    <w:name w:val="BA8ED6EB42024C99929C807D43459FEF"/>
    <w:rsid w:val="00165285"/>
  </w:style>
  <w:style w:type="paragraph" w:customStyle="1" w:styleId="457E2CFEFF5646968E23186BC146AB62">
    <w:name w:val="457E2CFEFF5646968E23186BC146AB62"/>
    <w:rsid w:val="00165285"/>
  </w:style>
  <w:style w:type="paragraph" w:customStyle="1" w:styleId="3B9C974FAEDA46769E981EFB4A515AE4">
    <w:name w:val="3B9C974FAEDA46769E981EFB4A515AE4"/>
    <w:rsid w:val="00165285"/>
  </w:style>
  <w:style w:type="paragraph" w:customStyle="1" w:styleId="036BE76DF97F464E9E4227CFE9E2B53B">
    <w:name w:val="036BE76DF97F464E9E4227CFE9E2B53B"/>
    <w:rsid w:val="00165285"/>
  </w:style>
  <w:style w:type="paragraph" w:customStyle="1" w:styleId="6D1071256E424B9FB67A424FD0FCF5BB">
    <w:name w:val="6D1071256E424B9FB67A424FD0FCF5BB"/>
    <w:rsid w:val="00165285"/>
  </w:style>
  <w:style w:type="paragraph" w:customStyle="1" w:styleId="A16C4AFE0DD24629B61811FE8C240B65">
    <w:name w:val="A16C4AFE0DD24629B61811FE8C240B65"/>
    <w:rsid w:val="00165285"/>
  </w:style>
  <w:style w:type="paragraph" w:customStyle="1" w:styleId="839B74257D9E4E5593C3A7D554A19005">
    <w:name w:val="839B74257D9E4E5593C3A7D554A19005"/>
    <w:rsid w:val="00165285"/>
  </w:style>
  <w:style w:type="paragraph" w:customStyle="1" w:styleId="89D4D55F941748FC8730CC290B2F8F4C">
    <w:name w:val="89D4D55F941748FC8730CC290B2F8F4C"/>
    <w:rsid w:val="00165285"/>
  </w:style>
  <w:style w:type="paragraph" w:customStyle="1" w:styleId="7117969244764467A449D76971BD4139">
    <w:name w:val="7117969244764467A449D76971BD4139"/>
    <w:rsid w:val="001652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81E86-D1B3-4D9B-9150-0CBA104F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</dc:creator>
  <cp:keywords/>
  <cp:lastModifiedBy>Sora .</cp:lastModifiedBy>
  <cp:revision>7</cp:revision>
  <dcterms:created xsi:type="dcterms:W3CDTF">2017-01-31T22:12:00Z</dcterms:created>
  <dcterms:modified xsi:type="dcterms:W3CDTF">2019-04-09T17:40:00Z</dcterms:modified>
  <cp:version/>
</cp:coreProperties>
</file>